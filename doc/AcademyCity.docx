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48A" w:rsidRPr="00305BAF" w:rsidRDefault="008B613D" w:rsidP="00471C96">
      <w:pPr>
        <w:pStyle w:val="1"/>
      </w:pPr>
      <w:r>
        <w:rPr>
          <w:rFonts w:hint="eastAsia"/>
        </w:rPr>
        <w:t>A</w:t>
      </w:r>
      <w:r w:rsidR="00A76DFD">
        <w:rPr>
          <w:rFonts w:hint="eastAsia"/>
        </w:rPr>
        <w:t>cadme</w:t>
      </w:r>
      <w:r w:rsidR="001D5473">
        <w:rPr>
          <w:rFonts w:hint="eastAsia"/>
        </w:rPr>
        <w:t xml:space="preserve">y </w:t>
      </w:r>
      <w:r w:rsidR="007D2CF7">
        <w:rPr>
          <w:rFonts w:hint="eastAsia"/>
        </w:rPr>
        <w:t>city</w:t>
      </w:r>
    </w:p>
    <w:p w:rsidR="005C148A" w:rsidRDefault="007D2CF7">
      <w:pPr>
        <w:pStyle w:val="2"/>
      </w:pPr>
      <w:r>
        <w:rPr>
          <w:rFonts w:hint="eastAsia"/>
        </w:rPr>
        <w:t>项目</w:t>
      </w:r>
      <w:r w:rsidR="00C31671">
        <w:rPr>
          <w:rFonts w:hint="eastAsia"/>
        </w:rPr>
        <w:t>简介</w:t>
      </w:r>
    </w:p>
    <w:p w:rsidR="005C148A" w:rsidRDefault="007F7C04">
      <w:r>
        <w:rPr>
          <w:rFonts w:hint="eastAsia"/>
        </w:rPr>
        <w:t>本项目已</w:t>
      </w:r>
      <w:r w:rsidR="00673EF9">
        <w:rPr>
          <w:rFonts w:hint="eastAsia"/>
        </w:rPr>
        <w:t xml:space="preserve"> </w:t>
      </w:r>
      <w:r w:rsidR="00D923DB" w:rsidRPr="00D923DB">
        <w:t>plugin</w:t>
      </w:r>
      <w:r w:rsidR="00673EF9">
        <w:rPr>
          <w:rFonts w:hint="eastAsia"/>
        </w:rPr>
        <w:t xml:space="preserve"> 的形式在</w:t>
      </w:r>
      <w:r w:rsidR="00757921">
        <w:rPr>
          <w:rFonts w:hint="eastAsia"/>
        </w:rPr>
        <w:t>MinecraftPE中</w:t>
      </w:r>
      <w:r w:rsidR="00097C79">
        <w:rPr>
          <w:rFonts w:hint="eastAsia"/>
        </w:rPr>
        <w:t>实现</w:t>
      </w:r>
      <w:r w:rsidR="00713DA7">
        <w:rPr>
          <w:rFonts w:hint="eastAsia"/>
        </w:rPr>
        <w:t>《某科学的超电磁炮》</w:t>
      </w:r>
      <w:r w:rsidR="00367369">
        <w:rPr>
          <w:rFonts w:hint="eastAsia"/>
        </w:rPr>
        <w:t>部分</w:t>
      </w:r>
      <w:r w:rsidR="00713DA7">
        <w:rPr>
          <w:rFonts w:hint="eastAsia"/>
        </w:rPr>
        <w:t>角色</w:t>
      </w:r>
      <w:r w:rsidR="00E921AF">
        <w:rPr>
          <w:rFonts w:hint="eastAsia"/>
        </w:rPr>
        <w:t>所使用的超能力。</w:t>
      </w:r>
    </w:p>
    <w:p w:rsidR="005C148A" w:rsidRDefault="005A160E">
      <w:pPr>
        <w:pStyle w:val="af9"/>
      </w:pPr>
      <w:r>
        <w:rPr>
          <w:rFonts w:hint="eastAsia"/>
        </w:rPr>
        <w:t>所应用技术</w:t>
      </w:r>
    </w:p>
    <w:p w:rsidR="005C148A" w:rsidRDefault="005A160E">
      <w:r>
        <w:rPr>
          <w:rFonts w:hint="eastAsia"/>
        </w:rPr>
        <w:t>Acadmey Clyt</w:t>
      </w:r>
      <w:r w:rsidR="0064437E">
        <w:rPr>
          <w:rFonts w:hint="eastAsia"/>
        </w:rPr>
        <w:t>以</w:t>
      </w:r>
      <w:r w:rsidR="00C4619B">
        <w:rPr>
          <w:rFonts w:hint="eastAsia"/>
        </w:rPr>
        <w:t>以下几种技术手段编写</w:t>
      </w:r>
      <w:r w:rsidR="00C52E4B">
        <w:rPr>
          <w:rFonts w:hint="eastAsia"/>
        </w:rPr>
        <w:t>，以及应用。</w:t>
      </w:r>
    </w:p>
    <w:p w:rsidR="00722285" w:rsidRDefault="00172AD7" w:rsidP="00722285">
      <w:pPr>
        <w:pStyle w:val="a"/>
      </w:pPr>
      <w:r>
        <w:rPr>
          <w:rFonts w:hint="eastAsia"/>
        </w:rPr>
        <w:t>JAVA</w:t>
      </w:r>
      <w:r w:rsidR="00856ED1">
        <w:rPr>
          <w:rFonts w:hint="eastAsia"/>
        </w:rPr>
        <w:t xml:space="preserve"> </w:t>
      </w:r>
      <w:r w:rsidR="00DD3568">
        <w:rPr>
          <w:rFonts w:hint="eastAsia"/>
        </w:rPr>
        <w:t xml:space="preserve"> </w:t>
      </w:r>
      <w:r w:rsidR="00722285" w:rsidRPr="00722285">
        <w:rPr>
          <w:rFonts w:hint="eastAsia"/>
        </w:rPr>
        <w:t>(logic、listener、</w:t>
      </w:r>
      <w:r w:rsidR="00305DDA">
        <w:rPr>
          <w:rFonts w:hint="eastAsia"/>
        </w:rPr>
        <w:t>GUI</w:t>
      </w:r>
      <w:r w:rsidR="00722285" w:rsidRPr="00722285">
        <w:rPr>
          <w:rFonts w:hint="eastAsia"/>
        </w:rPr>
        <w:t>)</w:t>
      </w:r>
    </w:p>
    <w:p w:rsidR="00172AD7" w:rsidRDefault="00856ED1" w:rsidP="00EC5A10">
      <w:pPr>
        <w:pStyle w:val="a"/>
      </w:pPr>
      <w:r>
        <w:rPr>
          <w:rFonts w:hint="eastAsia"/>
        </w:rPr>
        <w:t>JS</w:t>
      </w:r>
      <w:r w:rsidR="00C52E4B">
        <w:rPr>
          <w:rFonts w:hint="eastAsia"/>
        </w:rPr>
        <w:t xml:space="preserve">  </w:t>
      </w:r>
      <w:r w:rsidR="00EC5A10" w:rsidRPr="00EC5A10">
        <w:t>(</w:t>
      </w:r>
      <w:r w:rsidR="00305DDA">
        <w:rPr>
          <w:rFonts w:hint="eastAsia"/>
        </w:rPr>
        <w:t>M</w:t>
      </w:r>
      <w:r w:rsidR="00EC5A10" w:rsidRPr="00EC5A10">
        <w:t>odpeapi suppprt)</w:t>
      </w:r>
    </w:p>
    <w:p w:rsidR="00856ED1" w:rsidRDefault="00856ED1" w:rsidP="00597091">
      <w:pPr>
        <w:pStyle w:val="a"/>
      </w:pPr>
      <w:r>
        <w:rPr>
          <w:rFonts w:hint="eastAsia"/>
        </w:rPr>
        <w:t>C++</w:t>
      </w:r>
      <w:r w:rsidR="00EC5A10">
        <w:rPr>
          <w:rFonts w:hint="eastAsia"/>
        </w:rPr>
        <w:t xml:space="preserve">  </w:t>
      </w:r>
      <w:r w:rsidR="00597091" w:rsidRPr="00597091">
        <w:t>(</w:t>
      </w:r>
      <w:r w:rsidR="00305DDA">
        <w:rPr>
          <w:rFonts w:hint="eastAsia"/>
        </w:rPr>
        <w:t>N</w:t>
      </w:r>
      <w:r w:rsidR="00597091" w:rsidRPr="00597091">
        <w:t>ative support)</w:t>
      </w:r>
    </w:p>
    <w:p w:rsidR="009B469C" w:rsidRDefault="009B469C" w:rsidP="009B469C">
      <w:pPr>
        <w:pStyle w:val="a"/>
        <w:numPr>
          <w:ilvl w:val="0"/>
          <w:numId w:val="0"/>
        </w:numPr>
      </w:pPr>
    </w:p>
    <w:p w:rsidR="009B469C" w:rsidRDefault="00FD6A6E" w:rsidP="002C4F97">
      <w:pPr>
        <w:pStyle w:val="af9"/>
      </w:pPr>
      <w:r>
        <w:rPr>
          <w:rFonts w:hint="eastAsia"/>
        </w:rPr>
        <w:t>项目</w:t>
      </w:r>
      <w:r w:rsidR="009F61FB">
        <w:rPr>
          <w:rFonts w:hint="eastAsia"/>
        </w:rPr>
        <w:t>要求</w:t>
      </w:r>
    </w:p>
    <w:p w:rsidR="004A74C0" w:rsidRDefault="009F61FB" w:rsidP="009F61FB">
      <w:pPr>
        <w:rPr>
          <w:rFonts w:hint="eastAsia"/>
        </w:rPr>
      </w:pPr>
      <w:r>
        <w:rPr>
          <w:rFonts w:hint="eastAsia"/>
        </w:rPr>
        <w:t>Acadmey Clyt</w:t>
      </w:r>
      <w:r w:rsidR="00C255DD">
        <w:rPr>
          <w:rFonts w:hint="eastAsia"/>
        </w:rPr>
        <w:t>初步以以下几个</w:t>
      </w:r>
      <w:r w:rsidR="0099692F">
        <w:rPr>
          <w:rFonts w:hint="eastAsia"/>
        </w:rPr>
        <w:t>元素</w:t>
      </w:r>
      <w:r w:rsidR="001A5992">
        <w:rPr>
          <w:rFonts w:hint="eastAsia"/>
        </w:rPr>
        <w:t>构成</w:t>
      </w:r>
    </w:p>
    <w:p w:rsidR="004A74C0" w:rsidRDefault="00600412" w:rsidP="0099692F">
      <w:pPr>
        <w:pStyle w:val="a"/>
      </w:pPr>
      <w:r>
        <w:rPr>
          <w:rFonts w:hint="eastAsia"/>
        </w:rPr>
        <w:t xml:space="preserve">能力种类 </w:t>
      </w:r>
    </w:p>
    <w:p w:rsidR="00D4266E" w:rsidRDefault="00D4266E" w:rsidP="0099692F">
      <w:pPr>
        <w:pStyle w:val="a"/>
      </w:pPr>
      <w:r>
        <w:rPr>
          <w:rFonts w:hint="eastAsia"/>
        </w:rPr>
        <w:t>能力物品</w:t>
      </w:r>
    </w:p>
    <w:p w:rsidR="004A74C0" w:rsidRDefault="0099692F" w:rsidP="004A74C0">
      <w:pPr>
        <w:pStyle w:val="a"/>
        <w:rPr>
          <w:rFonts w:hint="eastAsia"/>
        </w:rPr>
      </w:pPr>
      <w:r>
        <w:rPr>
          <w:rFonts w:hint="eastAsia"/>
        </w:rPr>
        <w:t xml:space="preserve">能力等级 </w:t>
      </w:r>
      <w:r w:rsidR="00DF2E37">
        <w:rPr>
          <w:rFonts w:hint="eastAsia"/>
        </w:rPr>
        <w:t>level</w:t>
      </w:r>
      <w:r>
        <w:rPr>
          <w:rFonts w:hint="eastAsia"/>
        </w:rPr>
        <w:t>（决定能力强度）</w:t>
      </w:r>
    </w:p>
    <w:p w:rsidR="0099692F" w:rsidRDefault="00110E1D" w:rsidP="0099692F">
      <w:pPr>
        <w:pStyle w:val="a"/>
      </w:pPr>
      <w:r>
        <w:rPr>
          <w:rFonts w:hint="eastAsia"/>
        </w:rPr>
        <w:t>主动攻击进攻能力</w:t>
      </w:r>
    </w:p>
    <w:p w:rsidR="00110E1D" w:rsidRDefault="00A25E5B" w:rsidP="0099692F">
      <w:pPr>
        <w:pStyle w:val="a"/>
      </w:pPr>
      <w:r>
        <w:rPr>
          <w:rFonts w:hint="eastAsia"/>
        </w:rPr>
        <w:t>辅助生存能力</w:t>
      </w:r>
    </w:p>
    <w:p w:rsidR="007D40C2" w:rsidRDefault="00A25E5B" w:rsidP="007D40C2">
      <w:pPr>
        <w:pStyle w:val="a"/>
      </w:pPr>
      <w:r>
        <w:rPr>
          <w:rFonts w:hint="eastAsia"/>
        </w:rPr>
        <w:t>被动能力</w:t>
      </w:r>
    </w:p>
    <w:p w:rsidR="004125DF" w:rsidRPr="009F61FB" w:rsidRDefault="004125DF" w:rsidP="007D40C2">
      <w:pPr>
        <w:pStyle w:val="a"/>
        <w:rPr>
          <w:rFonts w:hint="eastAsia"/>
        </w:rPr>
      </w:pPr>
      <w:r>
        <w:rPr>
          <w:rFonts w:hint="eastAsia"/>
        </w:rPr>
        <w:t>技能限制</w:t>
      </w:r>
    </w:p>
    <w:p w:rsidR="009F61FB" w:rsidRDefault="009F61FB" w:rsidP="009F61FB"/>
    <w:p w:rsidR="00B65A42" w:rsidRDefault="00B65A42" w:rsidP="009F61FB"/>
    <w:p w:rsidR="00B65A42" w:rsidRDefault="006B08AB" w:rsidP="006A2A91">
      <w:pPr>
        <w:pStyle w:val="af9"/>
        <w:rPr>
          <w:rStyle w:val="af1"/>
        </w:rPr>
      </w:pPr>
      <w:r>
        <w:rPr>
          <w:rStyle w:val="af1"/>
          <w:rFonts w:hint="eastAsia"/>
        </w:rPr>
        <w:t>电击</w:t>
      </w:r>
      <w:r w:rsidR="006671B7">
        <w:rPr>
          <w:rStyle w:val="af1"/>
          <w:rFonts w:hint="eastAsia"/>
        </w:rPr>
        <w:t>使（</w:t>
      </w:r>
      <w:r w:rsidR="006A2A91">
        <w:rPr>
          <w:rStyle w:val="af1"/>
          <w:rFonts w:hint="eastAsia"/>
        </w:rPr>
        <w:t>E</w:t>
      </w:r>
      <w:r w:rsidR="008B4F23">
        <w:rPr>
          <w:rStyle w:val="af1"/>
          <w:rFonts w:hint="eastAsia"/>
        </w:rPr>
        <w:t xml:space="preserve">lectro </w:t>
      </w:r>
      <w:r w:rsidR="000F40DC">
        <w:rPr>
          <w:rStyle w:val="af1"/>
          <w:rFonts w:hint="eastAsia"/>
        </w:rPr>
        <w:t>Master</w:t>
      </w:r>
      <w:r w:rsidR="006671B7">
        <w:rPr>
          <w:rStyle w:val="af1"/>
          <w:rFonts w:hint="eastAsia"/>
        </w:rPr>
        <w:t>）</w:t>
      </w:r>
    </w:p>
    <w:p w:rsidR="000F40DC" w:rsidRDefault="001C0B7C" w:rsidP="000F40DC">
      <w:r>
        <w:rPr>
          <w:rFonts w:hint="eastAsia"/>
        </w:rPr>
        <w:t>“电击使”能力</w:t>
      </w:r>
    </w:p>
    <w:p w:rsidR="001C0B7C" w:rsidRDefault="00975584" w:rsidP="00975584">
      <w:pPr>
        <w:pStyle w:val="a"/>
      </w:pPr>
      <w:r>
        <w:rPr>
          <w:rFonts w:hint="eastAsia"/>
        </w:rPr>
        <w:t xml:space="preserve">能力种类 </w:t>
      </w:r>
      <w:r w:rsidR="004C7111">
        <w:rPr>
          <w:rFonts w:hint="eastAsia"/>
        </w:rPr>
        <w:t>电击使</w:t>
      </w:r>
    </w:p>
    <w:p w:rsidR="00944687" w:rsidRDefault="003D3206" w:rsidP="00BF75E9">
      <w:pPr>
        <w:pStyle w:val="a"/>
        <w:rPr>
          <w:rFonts w:hint="eastAsia"/>
        </w:rPr>
      </w:pPr>
      <w:r>
        <w:rPr>
          <w:rFonts w:hint="eastAsia"/>
        </w:rPr>
        <w:t xml:space="preserve">能力物品 </w:t>
      </w:r>
      <w:r w:rsidR="00A04629">
        <w:rPr>
          <w:rFonts w:hint="eastAsia"/>
        </w:rPr>
        <w:t>“游乐园代币”</w:t>
      </w:r>
    </w:p>
    <w:p w:rsidR="00A620DD" w:rsidRDefault="00F510EA" w:rsidP="00A620DD">
      <w:pPr>
        <w:pStyle w:val="a"/>
        <w:rPr>
          <w:rFonts w:hint="eastAsia"/>
        </w:rPr>
      </w:pPr>
      <w:r>
        <w:rPr>
          <w:rFonts w:hint="eastAsia"/>
        </w:rPr>
        <w:t>能力限制 “电震荡”</w:t>
      </w:r>
      <w:r w:rsidR="00160433">
        <w:rPr>
          <w:rFonts w:hint="eastAsia"/>
        </w:rPr>
        <w:t xml:space="preserve">  </w:t>
      </w:r>
      <w:r w:rsidR="00DC0E59">
        <w:rPr>
          <w:rFonts w:hint="eastAsia"/>
        </w:rPr>
        <w:t>恢复</w:t>
      </w:r>
      <w:r w:rsidR="0034299B">
        <w:rPr>
          <w:rFonts w:hint="eastAsia"/>
        </w:rPr>
        <w:t>手段</w:t>
      </w:r>
      <w:r w:rsidR="00DC0E59">
        <w:rPr>
          <w:rFonts w:hint="eastAsia"/>
        </w:rPr>
        <w:t xml:space="preserve">  </w:t>
      </w:r>
      <w:r w:rsidR="0034299B">
        <w:rPr>
          <w:rFonts w:hint="eastAsia"/>
        </w:rPr>
        <w:t>停止攻击时自然缓慢回复，满</w:t>
      </w:r>
      <w:r w:rsidR="00952032">
        <w:rPr>
          <w:rFonts w:hint="eastAsia"/>
        </w:rPr>
        <w:t>饱食度会增加一定</w:t>
      </w:r>
      <w:r w:rsidR="00A620DD">
        <w:rPr>
          <w:rFonts w:hint="eastAsia"/>
        </w:rPr>
        <w:t>恢复速度</w:t>
      </w:r>
      <w:r w:rsidR="00952032">
        <w:rPr>
          <w:rFonts w:hint="eastAsia"/>
        </w:rPr>
        <w:t>速度</w:t>
      </w:r>
    </w:p>
    <w:p w:rsidR="00FA3A1E" w:rsidRDefault="004C7111" w:rsidP="00521F4B">
      <w:pPr>
        <w:pStyle w:val="a"/>
      </w:pPr>
      <w:r>
        <w:rPr>
          <w:rFonts w:hint="eastAsia"/>
        </w:rPr>
        <w:t>主动攻击</w:t>
      </w:r>
      <w:r w:rsidR="00991C02">
        <w:rPr>
          <w:rFonts w:hint="eastAsia"/>
        </w:rPr>
        <w:t>手</w:t>
      </w:r>
      <w:r w:rsidR="001955BD">
        <w:rPr>
          <w:rFonts w:hint="eastAsia"/>
        </w:rPr>
        <w:t>段</w:t>
      </w:r>
      <w:r w:rsidR="00991C02">
        <w:rPr>
          <w:rFonts w:hint="eastAsia"/>
        </w:rPr>
        <w:t xml:space="preserve"> “</w:t>
      </w:r>
      <w:r w:rsidR="00B75660">
        <w:rPr>
          <w:rFonts w:hint="eastAsia"/>
        </w:rPr>
        <w:t>超电磁炮</w:t>
      </w:r>
      <w:r w:rsidR="00991C02">
        <w:rPr>
          <w:rFonts w:hint="eastAsia"/>
        </w:rPr>
        <w:t>”</w:t>
      </w:r>
      <w:r w:rsidR="00B75660">
        <w:rPr>
          <w:rFonts w:hint="eastAsia"/>
        </w:rPr>
        <w:t>，手中持有</w:t>
      </w:r>
      <w:r w:rsidR="00F15FC6">
        <w:rPr>
          <w:rFonts w:hint="eastAsia"/>
        </w:rPr>
        <w:t>能力物品</w:t>
      </w:r>
      <w:r w:rsidR="00B75660">
        <w:rPr>
          <w:rFonts w:hint="eastAsia"/>
        </w:rPr>
        <w:t>“</w:t>
      </w:r>
      <w:r w:rsidR="008A35F3">
        <w:rPr>
          <w:rFonts w:hint="eastAsia"/>
        </w:rPr>
        <w:t>游乐场代币</w:t>
      </w:r>
      <w:r w:rsidR="00B75660">
        <w:rPr>
          <w:rFonts w:hint="eastAsia"/>
        </w:rPr>
        <w:t>”</w:t>
      </w:r>
      <w:r w:rsidR="004125DF">
        <w:rPr>
          <w:rFonts w:hint="eastAsia"/>
        </w:rPr>
        <w:t>进行直线轨道打击</w:t>
      </w:r>
      <w:r w:rsidR="00F510EA">
        <w:rPr>
          <w:rFonts w:hint="eastAsia"/>
        </w:rPr>
        <w:t>。有效距离为</w:t>
      </w:r>
      <w:r w:rsidR="00AE5AF1">
        <w:rPr>
          <w:rFonts w:hint="eastAsia"/>
        </w:rPr>
        <w:t>50</w:t>
      </w:r>
      <w:r w:rsidR="00F510EA">
        <w:rPr>
          <w:rFonts w:hint="eastAsia"/>
        </w:rPr>
        <w:t>米</w:t>
      </w:r>
      <w:r w:rsidR="00B52D2E">
        <w:rPr>
          <w:rFonts w:hint="eastAsia"/>
        </w:rPr>
        <w:t>，直径为</w:t>
      </w:r>
      <w:r w:rsidR="00370AC6">
        <w:rPr>
          <w:rFonts w:hint="eastAsia"/>
        </w:rPr>
        <w:t>2米 以超音速</w:t>
      </w:r>
      <w:r w:rsidR="00160433">
        <w:rPr>
          <w:rFonts w:hint="eastAsia"/>
        </w:rPr>
        <w:t>的三倍的速度打出</w:t>
      </w:r>
      <w:r w:rsidR="00DD7E76">
        <w:rPr>
          <w:rFonts w:hint="eastAsia"/>
        </w:rPr>
        <w:t>毁灭性攻击</w:t>
      </w:r>
      <w:r w:rsidR="00953189">
        <w:rPr>
          <w:rFonts w:hint="eastAsia"/>
        </w:rPr>
        <w:t>（能力越高伤害越高</w:t>
      </w:r>
      <w:r w:rsidR="00E81634">
        <w:rPr>
          <w:rFonts w:hint="eastAsia"/>
        </w:rPr>
        <w:t>，一级就应该有直接击杀地表普通怪物伤害因为消耗代价大。</w:t>
      </w:r>
      <w:r w:rsidR="00953189">
        <w:rPr>
          <w:rFonts w:hint="eastAsia"/>
        </w:rPr>
        <w:t>）消耗</w:t>
      </w:r>
      <w:r w:rsidR="004A66B2">
        <w:rPr>
          <w:rFonts w:hint="eastAsia"/>
        </w:rPr>
        <w:t>90点</w:t>
      </w:r>
      <w:r w:rsidR="00144653">
        <w:rPr>
          <w:rFonts w:hint="eastAsia"/>
        </w:rPr>
        <w:t>电</w:t>
      </w:r>
      <w:r w:rsidR="004A66B2">
        <w:rPr>
          <w:rFonts w:hint="eastAsia"/>
        </w:rPr>
        <w:t>震荡</w:t>
      </w:r>
      <w:r w:rsidR="00160433">
        <w:rPr>
          <w:rFonts w:hint="eastAsia"/>
        </w:rPr>
        <w:t xml:space="preserve">。 </w:t>
      </w:r>
      <w:r w:rsidR="009E6E77">
        <w:rPr>
          <w:rFonts w:hint="eastAsia"/>
        </w:rPr>
        <w:t xml:space="preserve">   </w:t>
      </w:r>
      <w:r w:rsidR="002D7E13">
        <w:t>L</w:t>
      </w:r>
      <w:r w:rsidR="002D7E13">
        <w:rPr>
          <w:rFonts w:hint="eastAsia"/>
        </w:rPr>
        <w:t>evel3</w:t>
      </w:r>
      <w:r w:rsidR="00310C52">
        <w:rPr>
          <w:rFonts w:hint="eastAsia"/>
        </w:rPr>
        <w:t>拥</w:t>
      </w:r>
      <w:r w:rsidR="002D7E13">
        <w:rPr>
          <w:rFonts w:hint="eastAsia"/>
        </w:rPr>
        <w:t>有击碎方块</w:t>
      </w:r>
      <w:r w:rsidR="00F56430">
        <w:rPr>
          <w:rFonts w:hint="eastAsia"/>
        </w:rPr>
        <w:t>特殊效果 level5</w:t>
      </w:r>
      <w:r w:rsidR="00310C52">
        <w:rPr>
          <w:rFonts w:hint="eastAsia"/>
        </w:rPr>
        <w:t>拥</w:t>
      </w:r>
      <w:r w:rsidR="00F56430">
        <w:rPr>
          <w:rFonts w:hint="eastAsia"/>
        </w:rPr>
        <w:t>有被击中生物目标后</w:t>
      </w:r>
      <w:r w:rsidR="00CB249E">
        <w:rPr>
          <w:rFonts w:hint="eastAsia"/>
        </w:rPr>
        <w:t>产生AOE</w:t>
      </w:r>
      <w:r w:rsidR="00F56430">
        <w:rPr>
          <w:rFonts w:hint="eastAsia"/>
        </w:rPr>
        <w:t>落雷</w:t>
      </w:r>
      <w:r w:rsidR="00CB249E">
        <w:rPr>
          <w:rFonts w:hint="eastAsia"/>
        </w:rPr>
        <w:t>效果（真正的落雷）</w:t>
      </w:r>
    </w:p>
    <w:p w:rsidR="00521F4B" w:rsidRDefault="00521F4B" w:rsidP="00521F4B">
      <w:pPr>
        <w:pStyle w:val="a"/>
      </w:pPr>
      <w:r>
        <w:rPr>
          <w:rFonts w:hint="eastAsia"/>
        </w:rPr>
        <w:t>辅助</w:t>
      </w:r>
      <w:r w:rsidR="00506409">
        <w:rPr>
          <w:rFonts w:hint="eastAsia"/>
        </w:rPr>
        <w:t>生存能力“电磁操纵.移动”</w:t>
      </w:r>
      <w:r w:rsidR="001773BE">
        <w:rPr>
          <w:rFonts w:hint="eastAsia"/>
        </w:rPr>
        <w:t>对目标铁材质进行点对点移动，能力</w:t>
      </w:r>
      <w:r w:rsidR="00FF1F2D">
        <w:rPr>
          <w:rFonts w:hint="eastAsia"/>
        </w:rPr>
        <w:t>越高移动速度越快，每移动一秒</w:t>
      </w:r>
      <w:r w:rsidR="00AF47BB">
        <w:rPr>
          <w:rFonts w:hint="eastAsia"/>
        </w:rPr>
        <w:t>消耗5点精神力</w:t>
      </w:r>
      <w:r w:rsidR="00AF39AE">
        <w:rPr>
          <w:rFonts w:hint="eastAsia"/>
        </w:rPr>
        <w:t>。</w:t>
      </w:r>
    </w:p>
    <w:p w:rsidR="00AF39AE" w:rsidRDefault="00AF39AE" w:rsidP="00521F4B">
      <w:pPr>
        <w:pStyle w:val="a"/>
      </w:pPr>
      <w:r>
        <w:rPr>
          <w:rFonts w:hint="eastAsia"/>
        </w:rPr>
        <w:t>辅助生存能力</w:t>
      </w:r>
      <w:r w:rsidR="00BA4476">
        <w:rPr>
          <w:rFonts w:hint="eastAsia"/>
        </w:rPr>
        <w:t>“电磁操纵”操纵目标铁材质方块进行移动</w:t>
      </w:r>
      <w:r w:rsidR="00554A7D">
        <w:rPr>
          <w:rFonts w:hint="eastAsia"/>
        </w:rPr>
        <w:t>，每移动一秒消耗5点精神力。</w:t>
      </w:r>
    </w:p>
    <w:p w:rsidR="001E07DB" w:rsidRPr="009F61FB" w:rsidRDefault="001E07DB" w:rsidP="00521F4B">
      <w:pPr>
        <w:pStyle w:val="a"/>
        <w:rPr>
          <w:rFonts w:hint="eastAsia"/>
        </w:rPr>
      </w:pPr>
      <w:r>
        <w:rPr>
          <w:rFonts w:hint="eastAsia"/>
        </w:rPr>
        <w:t>被动能力</w:t>
      </w:r>
      <w:r w:rsidR="009E4AE7">
        <w:rPr>
          <w:rFonts w:hint="eastAsia"/>
        </w:rPr>
        <w:t>“电磁亲和”在铁材质方块附近</w:t>
      </w:r>
      <w:r w:rsidR="00ED7276">
        <w:rPr>
          <w:rFonts w:hint="eastAsia"/>
        </w:rPr>
        <w:t>提供增加移动速度buff 能力等级</w:t>
      </w:r>
      <w:r w:rsidR="00D72012">
        <w:rPr>
          <w:rFonts w:hint="eastAsia"/>
        </w:rPr>
        <w:t>越高增加速度越快。</w:t>
      </w:r>
      <w:bookmarkStart w:id="0" w:name="_GoBack"/>
      <w:bookmarkEnd w:id="0"/>
    </w:p>
    <w:sectPr w:rsidR="001E07DB" w:rsidRPr="009F61FB">
      <w:footerReference w:type="default" r:id="rId7"/>
      <w:footerReference w:type="first" r:id="rId8"/>
      <w:pgSz w:w="11907" w:h="1683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16A" w:rsidRDefault="000F316A">
      <w:pPr>
        <w:spacing w:before="0" w:after="0" w:line="240" w:lineRule="auto"/>
      </w:pPr>
      <w:r>
        <w:separator/>
      </w:r>
    </w:p>
    <w:p w:rsidR="000F316A" w:rsidRDefault="000F316A"/>
  </w:endnote>
  <w:endnote w:type="continuationSeparator" w:id="0">
    <w:p w:rsidR="000F316A" w:rsidRDefault="000F316A">
      <w:pPr>
        <w:spacing w:before="0" w:after="0" w:line="240" w:lineRule="auto"/>
      </w:pPr>
      <w:r>
        <w:continuationSeparator/>
      </w:r>
    </w:p>
    <w:p w:rsidR="000F316A" w:rsidRDefault="000F31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宋体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48A" w:rsidRDefault="00EA5012">
    <w:pPr>
      <w:pStyle w:val="af7"/>
      <w:rPr>
        <w:rFonts w:hint="eastAsia"/>
      </w:rPr>
    </w:pPr>
    <w:r>
      <w:rPr>
        <w:rFonts w:hint="eastAsia"/>
      </w:rPr>
      <w:t xml:space="preserve">San Angeles   </w:t>
    </w:r>
    <w:hyperlink r:id="rId1" w:history="1">
      <w:r w:rsidRPr="008A6498">
        <w:rPr>
          <w:rStyle w:val="afb"/>
        </w:rPr>
        <w:t>https://github.com/San-Angeles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48A" w:rsidRDefault="00E23720">
    <w:pPr>
      <w:pStyle w:val="af7"/>
    </w:pPr>
    <w:r>
      <w:rPr>
        <w:rFonts w:hint="eastAsia"/>
      </w:rPr>
      <w:t xml:space="preserve">San </w:t>
    </w:r>
    <w:r w:rsidR="00E206F9">
      <w:rPr>
        <w:rFonts w:hint="eastAsia"/>
      </w:rPr>
      <w:t>Angele</w:t>
    </w:r>
    <w:r w:rsidR="00C91A78">
      <w:rPr>
        <w:rFonts w:hint="eastAsia"/>
      </w:rPr>
      <w:t xml:space="preserve">s </w:t>
    </w:r>
    <w:r w:rsidR="008A6498">
      <w:rPr>
        <w:rFonts w:hint="eastAsia"/>
      </w:rPr>
      <w:t xml:space="preserve">  </w:t>
    </w:r>
    <w:hyperlink r:id="rId1" w:history="1">
      <w:r w:rsidR="008A6498" w:rsidRPr="008A6498">
        <w:rPr>
          <w:rStyle w:val="afb"/>
        </w:rPr>
        <w:t>https://github.com/San-Angeles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16A" w:rsidRDefault="000F316A">
      <w:pPr>
        <w:spacing w:before="0" w:after="0" w:line="240" w:lineRule="auto"/>
      </w:pPr>
      <w:r>
        <w:rPr>
          <w:rFonts w:hint="eastAsia"/>
        </w:rPr>
        <w:separator/>
      </w:r>
    </w:p>
    <w:p w:rsidR="000F316A" w:rsidRDefault="000F316A"/>
  </w:footnote>
  <w:footnote w:type="continuationSeparator" w:id="0">
    <w:p w:rsidR="000F316A" w:rsidRDefault="000F316A">
      <w:pPr>
        <w:spacing w:before="0" w:after="0" w:line="240" w:lineRule="auto"/>
      </w:pPr>
      <w:r>
        <w:continuationSeparator/>
      </w:r>
    </w:p>
    <w:p w:rsidR="000F316A" w:rsidRDefault="000F31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4A68CA7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045ACF"/>
    <w:multiLevelType w:val="hybridMultilevel"/>
    <w:tmpl w:val="041CE6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4B5103"/>
    <w:multiLevelType w:val="hybridMultilevel"/>
    <w:tmpl w:val="AD0AC416"/>
    <w:lvl w:ilvl="0" w:tplc="1A6C1D10">
      <w:start w:val="1"/>
      <w:numFmt w:val="decimal"/>
      <w:pStyle w:val="a0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61C5D"/>
    <w:multiLevelType w:val="hybridMultilevel"/>
    <w:tmpl w:val="9F4A8688"/>
    <w:lvl w:ilvl="0" w:tplc="ABE84DA8">
      <w:start w:val="1"/>
      <w:numFmt w:val="bullet"/>
      <w:pStyle w:val="a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8C"/>
    <w:rsid w:val="00097C79"/>
    <w:rsid w:val="000A043F"/>
    <w:rsid w:val="000B404C"/>
    <w:rsid w:val="000F316A"/>
    <w:rsid w:val="000F40DC"/>
    <w:rsid w:val="00110E1D"/>
    <w:rsid w:val="00144653"/>
    <w:rsid w:val="00160433"/>
    <w:rsid w:val="00172AD7"/>
    <w:rsid w:val="001773BE"/>
    <w:rsid w:val="001955BD"/>
    <w:rsid w:val="001A5992"/>
    <w:rsid w:val="001C0B7C"/>
    <w:rsid w:val="001D5473"/>
    <w:rsid w:val="001E07DB"/>
    <w:rsid w:val="001F0F8C"/>
    <w:rsid w:val="00293416"/>
    <w:rsid w:val="002C4F97"/>
    <w:rsid w:val="002D7E13"/>
    <w:rsid w:val="00305BAF"/>
    <w:rsid w:val="00305DDA"/>
    <w:rsid w:val="00310C52"/>
    <w:rsid w:val="003129E8"/>
    <w:rsid w:val="0034299B"/>
    <w:rsid w:val="00367369"/>
    <w:rsid w:val="00370AC6"/>
    <w:rsid w:val="003741EA"/>
    <w:rsid w:val="003D3206"/>
    <w:rsid w:val="004125DF"/>
    <w:rsid w:val="00455C08"/>
    <w:rsid w:val="004568B4"/>
    <w:rsid w:val="00471C96"/>
    <w:rsid w:val="004A66B2"/>
    <w:rsid w:val="004A74C0"/>
    <w:rsid w:val="004C7111"/>
    <w:rsid w:val="00506409"/>
    <w:rsid w:val="00521F4B"/>
    <w:rsid w:val="00532F2D"/>
    <w:rsid w:val="00554A7D"/>
    <w:rsid w:val="00597091"/>
    <w:rsid w:val="005A160E"/>
    <w:rsid w:val="005C148A"/>
    <w:rsid w:val="00600412"/>
    <w:rsid w:val="006151A8"/>
    <w:rsid w:val="00616B93"/>
    <w:rsid w:val="0062763F"/>
    <w:rsid w:val="00637EAF"/>
    <w:rsid w:val="0064437E"/>
    <w:rsid w:val="0065597C"/>
    <w:rsid w:val="006671B7"/>
    <w:rsid w:val="00673EF9"/>
    <w:rsid w:val="006A2A91"/>
    <w:rsid w:val="006B08AB"/>
    <w:rsid w:val="007026F8"/>
    <w:rsid w:val="00713DA7"/>
    <w:rsid w:val="007173AF"/>
    <w:rsid w:val="00722285"/>
    <w:rsid w:val="00757921"/>
    <w:rsid w:val="007D008D"/>
    <w:rsid w:val="007D2CF7"/>
    <w:rsid w:val="007D40C2"/>
    <w:rsid w:val="007F7C04"/>
    <w:rsid w:val="0081318F"/>
    <w:rsid w:val="00856ED1"/>
    <w:rsid w:val="00882C8D"/>
    <w:rsid w:val="008A35F3"/>
    <w:rsid w:val="008A6498"/>
    <w:rsid w:val="008B4F23"/>
    <w:rsid w:val="008B613D"/>
    <w:rsid w:val="008C7871"/>
    <w:rsid w:val="008E4495"/>
    <w:rsid w:val="009436BC"/>
    <w:rsid w:val="00944687"/>
    <w:rsid w:val="00952032"/>
    <w:rsid w:val="00953189"/>
    <w:rsid w:val="00975584"/>
    <w:rsid w:val="00991C02"/>
    <w:rsid w:val="0099692F"/>
    <w:rsid w:val="009B469C"/>
    <w:rsid w:val="009E4AE7"/>
    <w:rsid w:val="009E6E77"/>
    <w:rsid w:val="009F61FB"/>
    <w:rsid w:val="00A04629"/>
    <w:rsid w:val="00A25E5B"/>
    <w:rsid w:val="00A620DD"/>
    <w:rsid w:val="00A76DFD"/>
    <w:rsid w:val="00AB0873"/>
    <w:rsid w:val="00AE5AF1"/>
    <w:rsid w:val="00AF39AE"/>
    <w:rsid w:val="00AF47BB"/>
    <w:rsid w:val="00B3251D"/>
    <w:rsid w:val="00B52D2E"/>
    <w:rsid w:val="00B65A42"/>
    <w:rsid w:val="00B66C30"/>
    <w:rsid w:val="00B75660"/>
    <w:rsid w:val="00BA4476"/>
    <w:rsid w:val="00BF75E9"/>
    <w:rsid w:val="00C07595"/>
    <w:rsid w:val="00C255DD"/>
    <w:rsid w:val="00C31671"/>
    <w:rsid w:val="00C4619B"/>
    <w:rsid w:val="00C52E4B"/>
    <w:rsid w:val="00C87159"/>
    <w:rsid w:val="00C91A78"/>
    <w:rsid w:val="00CB249E"/>
    <w:rsid w:val="00CB2DFA"/>
    <w:rsid w:val="00CD7F4D"/>
    <w:rsid w:val="00D4266E"/>
    <w:rsid w:val="00D72012"/>
    <w:rsid w:val="00D923B8"/>
    <w:rsid w:val="00D923DB"/>
    <w:rsid w:val="00DA1BC4"/>
    <w:rsid w:val="00DC0E59"/>
    <w:rsid w:val="00DD3568"/>
    <w:rsid w:val="00DD7E76"/>
    <w:rsid w:val="00DE6B0A"/>
    <w:rsid w:val="00DF2E37"/>
    <w:rsid w:val="00E123C5"/>
    <w:rsid w:val="00E206F9"/>
    <w:rsid w:val="00E23720"/>
    <w:rsid w:val="00E81634"/>
    <w:rsid w:val="00E921AF"/>
    <w:rsid w:val="00EA5012"/>
    <w:rsid w:val="00EC5A10"/>
    <w:rsid w:val="00ED121F"/>
    <w:rsid w:val="00ED7276"/>
    <w:rsid w:val="00F15FC6"/>
    <w:rsid w:val="00F510EA"/>
    <w:rsid w:val="00F56430"/>
    <w:rsid w:val="00F82018"/>
    <w:rsid w:val="00FA3A1E"/>
    <w:rsid w:val="00FB57C7"/>
    <w:rsid w:val="00FD6A6E"/>
    <w:rsid w:val="00FE7282"/>
    <w:rsid w:val="00FF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734187"/>
  <w15:chartTrackingRefBased/>
  <w15:docId w15:val="{08AF3DDE-EF99-6C4F-AB7D-27D4B0E2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455C08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4472C4" w:themeColor="accent1"/>
      <w:spacing w:val="14"/>
      <w:sz w:val="64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4472C4" w:themeColor="accent1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ED7D31" w:themeColor="accent2"/>
      <w:spacing w:val="14"/>
      <w:kern w:val="28"/>
      <w:sz w:val="84"/>
      <w:szCs w:val="56"/>
    </w:rPr>
  </w:style>
  <w:style w:type="character" w:customStyle="1" w:styleId="a6">
    <w:name w:val="标题 字符"/>
    <w:basedOn w:val="a2"/>
    <w:link w:val="a5"/>
    <w:uiPriority w:val="10"/>
    <w:semiHidden/>
    <w:rPr>
      <w:rFonts w:asciiTheme="majorHAnsi" w:eastAsiaTheme="majorEastAsia" w:hAnsiTheme="majorHAnsi" w:cstheme="majorBidi"/>
      <w:caps/>
      <w:color w:val="ED7D31" w:themeColor="accent2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aps/>
      <w:color w:val="4472C4" w:themeColor="accent1"/>
      <w:spacing w:val="14"/>
      <w:sz w:val="64"/>
      <w:szCs w:val="32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caps/>
      <w:color w:val="4472C4" w:themeColor="accent1"/>
      <w:spacing w:val="14"/>
      <w:sz w:val="40"/>
      <w:szCs w:val="26"/>
    </w:rPr>
  </w:style>
  <w:style w:type="paragraph" w:styleId="a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页眉 字符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ED7D31" w:themeColor="accent2"/>
      <w:sz w:val="32"/>
    </w:r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4472C4" w:themeColor="accent1"/>
        <w:insideH w:val="single" w:sz="6" w:space="0" w:color="4472C4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E7E6E6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472C4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4472C4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副标题 字符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e">
    <w:name w:val="Subtle Emphasis"/>
    <w:basedOn w:val="a2"/>
    <w:uiPriority w:val="19"/>
    <w:semiHidden/>
    <w:unhideWhenUsed/>
    <w:qFormat/>
    <w:rPr>
      <w:i/>
      <w:iCs/>
      <w:color w:val="4472C4" w:themeColor="accent1"/>
    </w:rPr>
  </w:style>
  <w:style w:type="character" w:styleId="af">
    <w:name w:val="Emphasis"/>
    <w:basedOn w:val="a2"/>
    <w:uiPriority w:val="20"/>
    <w:semiHidden/>
    <w:unhideWhenUsed/>
    <w:qFormat/>
    <w:rPr>
      <w:i/>
      <w:iCs/>
      <w:color w:val="ED7D31" w:themeColor="accent2"/>
    </w:rPr>
  </w:style>
  <w:style w:type="character" w:styleId="af0">
    <w:name w:val="Intense Emphasis"/>
    <w:basedOn w:val="a2"/>
    <w:uiPriority w:val="21"/>
    <w:semiHidden/>
    <w:unhideWhenUsed/>
    <w:qFormat/>
    <w:rPr>
      <w:b/>
      <w:i/>
      <w:iCs/>
      <w:color w:val="ED7D31" w:themeColor="accent2"/>
    </w:rPr>
  </w:style>
  <w:style w:type="character" w:styleId="af1">
    <w:name w:val="Strong"/>
    <w:basedOn w:val="a2"/>
    <w:uiPriority w:val="22"/>
    <w:unhideWhenUsed/>
    <w:qFormat/>
    <w:rPr>
      <w:b/>
      <w:bCs/>
      <w:color w:val="4472C4" w:themeColor="accent1"/>
    </w:rPr>
  </w:style>
  <w:style w:type="character" w:styleId="af2">
    <w:name w:val="Subtle Reference"/>
    <w:basedOn w:val="a2"/>
    <w:uiPriority w:val="31"/>
    <w:semiHidden/>
    <w:unhideWhenUsed/>
    <w:qFormat/>
    <w:rPr>
      <w:i/>
      <w:caps/>
      <w:smallCaps w:val="0"/>
      <w:color w:val="4472C4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4472C4" w:themeColor="accen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color w:val="4472C4" w:themeColor="accent1"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pBdr>
        <w:top w:val="single" w:sz="4" w:space="8" w:color="4472C4" w:themeColor="accent1"/>
        <w:left w:val="single" w:sz="4" w:space="31" w:color="4472C4" w:themeColor="accent1"/>
        <w:bottom w:val="single" w:sz="4" w:space="8" w:color="4472C4" w:themeColor="accent1"/>
        <w:right w:val="single" w:sz="4" w:space="31" w:color="4472C4" w:themeColor="accent1"/>
      </w:pBdr>
      <w:shd w:val="clear" w:color="auto" w:fill="4472C4" w:themeFill="accent1"/>
      <w:spacing w:before="0" w:after="0" w:line="240" w:lineRule="auto"/>
    </w:pPr>
    <w:rPr>
      <w:color w:val="FFFFFF" w:themeColor="background1"/>
    </w:rPr>
  </w:style>
  <w:style w:type="character" w:customStyle="1" w:styleId="af8">
    <w:name w:val="页脚 字符"/>
    <w:basedOn w:val="a2"/>
    <w:link w:val="af7"/>
    <w:uiPriority w:val="99"/>
    <w:rPr>
      <w:color w:val="FFFFFF" w:themeColor="background1"/>
      <w:shd w:val="clear" w:color="auto" w:fill="4472C4" w:themeFill="accent1"/>
    </w:rPr>
  </w:style>
  <w:style w:type="paragraph" w:styleId="af9">
    <w:name w:val="Quote"/>
    <w:basedOn w:val="a1"/>
    <w:next w:val="a1"/>
    <w:link w:val="afa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4472C4" w:themeColor="accent1"/>
      <w:sz w:val="40"/>
    </w:rPr>
  </w:style>
  <w:style w:type="character" w:customStyle="1" w:styleId="afa">
    <w:name w:val="引用 字符"/>
    <w:basedOn w:val="a2"/>
    <w:link w:val="af9"/>
    <w:uiPriority w:val="29"/>
    <w:rPr>
      <w:rFonts w:asciiTheme="majorHAnsi" w:hAnsiTheme="majorHAnsi"/>
      <w:i/>
      <w:iCs/>
      <w:color w:val="4472C4" w:themeColor="accent1"/>
      <w:sz w:val="40"/>
    </w:rPr>
  </w:style>
  <w:style w:type="character" w:customStyle="1" w:styleId="ac">
    <w:name w:val="明显引用 字符"/>
    <w:basedOn w:val="a2"/>
    <w:link w:val="ab"/>
    <w:uiPriority w:val="30"/>
    <w:semiHidden/>
    <w:rPr>
      <w:rFonts w:asciiTheme="majorHAnsi" w:hAnsiTheme="majorHAnsi"/>
      <w:i/>
      <w:iCs/>
      <w:color w:val="ED7D31" w:themeColor="accent2"/>
      <w:sz w:val="32"/>
    </w:rPr>
  </w:style>
  <w:style w:type="character" w:customStyle="1" w:styleId="30">
    <w:name w:val="标题 3 字符"/>
    <w:basedOn w:val="a2"/>
    <w:link w:val="3"/>
    <w:uiPriority w:val="9"/>
    <w:rPr>
      <w:rFonts w:asciiTheme="majorHAnsi" w:eastAsiaTheme="majorEastAsia" w:hAnsiTheme="majorHAnsi" w:cstheme="majorBidi"/>
      <w:color w:val="4472C4" w:themeColor="accent1"/>
      <w:sz w:val="34"/>
    </w:rPr>
  </w:style>
  <w:style w:type="paragraph" w:styleId="a0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color w:val="4472C4" w:themeColor="accent1"/>
    </w:rPr>
  </w:style>
  <w:style w:type="character" w:styleId="afb">
    <w:name w:val="Hyperlink"/>
    <w:basedOn w:val="a2"/>
    <w:uiPriority w:val="99"/>
    <w:unhideWhenUsed/>
    <w:rsid w:val="009436BC"/>
    <w:rPr>
      <w:color w:val="0000FF"/>
      <w:u w:val="single"/>
    </w:rPr>
  </w:style>
  <w:style w:type="character" w:styleId="afc">
    <w:name w:val="Unresolved Mention"/>
    <w:basedOn w:val="a2"/>
    <w:uiPriority w:val="99"/>
    <w:semiHidden/>
    <w:unhideWhenUsed/>
    <w:rsid w:val="00C91A78"/>
    <w:rPr>
      <w:color w:val="808080"/>
      <w:shd w:val="clear" w:color="auto" w:fill="E6E6E6"/>
    </w:rPr>
  </w:style>
  <w:style w:type="paragraph" w:styleId="afd">
    <w:name w:val="List Paragraph"/>
    <w:basedOn w:val="a1"/>
    <w:uiPriority w:val="34"/>
    <w:unhideWhenUsed/>
    <w:qFormat/>
    <w:rsid w:val="001A59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an-Angeles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an-Angeles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564560F-EEE7-3B45-A600-7CEB8129D6CA%7dtf50002024.dotx" TargetMode="Externa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{C564560F-EEE7-3B45-A600-7CEB8129D6CA}tf50002024.dotx</Template>
  <TotalTime>117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132</cp:revision>
  <dcterms:created xsi:type="dcterms:W3CDTF">2018-02-04T13:56:00Z</dcterms:created>
  <dcterms:modified xsi:type="dcterms:W3CDTF">2018-02-04T15:53:00Z</dcterms:modified>
</cp:coreProperties>
</file>